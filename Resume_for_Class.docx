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68231" w14:textId="77777777" w:rsidR="00816216" w:rsidRPr="002F5523" w:rsidRDefault="00EF51E8" w:rsidP="00141A4C">
      <w:pPr>
        <w:pStyle w:val="Title"/>
        <w:rPr>
          <w:rFonts w:ascii="Times New Roman" w:hAnsi="Times New Roman" w:cs="Times New Roman"/>
          <w:sz w:val="52"/>
          <w:szCs w:val="52"/>
        </w:rPr>
      </w:pPr>
      <w:r w:rsidRPr="002F5523">
        <w:rPr>
          <w:rFonts w:ascii="Times New Roman" w:hAnsi="Times New Roman" w:cs="Times New Roman"/>
          <w:sz w:val="52"/>
          <w:szCs w:val="52"/>
        </w:rPr>
        <w:t>Rayyan Saleh</w:t>
      </w:r>
    </w:p>
    <w:p w14:paraId="061D78C2" w14:textId="69BBF429" w:rsidR="00141A4C" w:rsidRPr="002F5523" w:rsidRDefault="003210C2" w:rsidP="00141A4C">
      <w:pPr>
        <w:rPr>
          <w:rFonts w:ascii="Times New Roman" w:hAnsi="Times New Roman" w:cs="Times New Roman"/>
        </w:rPr>
      </w:pPr>
      <w:hyperlink r:id="rId8" w:history="1">
        <w:r w:rsidRPr="007F692C">
          <w:rPr>
            <w:rStyle w:val="Hyperlink"/>
            <w:rFonts w:ascii="Times New Roman" w:hAnsi="Times New Roman" w:cs="Times New Roman"/>
          </w:rPr>
          <w:t>Rsale002@odu.edu</w:t>
        </w:r>
      </w:hyperlink>
      <w:r>
        <w:rPr>
          <w:rFonts w:ascii="Times New Roman" w:hAnsi="Times New Roman" w:cs="Times New Roman"/>
        </w:rPr>
        <w:t xml:space="preserve"> | X | X</w:t>
      </w:r>
    </w:p>
    <w:p w14:paraId="33AE4D9E" w14:textId="77777777" w:rsidR="006270A9" w:rsidRPr="002F5523" w:rsidRDefault="003210C2" w:rsidP="00141A4C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Objective:"/>
          <w:tag w:val="Objective:"/>
          <w:id w:val="-731932020"/>
          <w:placeholder>
            <w:docPart w:val="8033C70C229C4F0E8C5155BAAB867A2A"/>
          </w:placeholder>
          <w:temporary/>
          <w:showingPlcHdr/>
          <w15:appearance w15:val="hidden"/>
        </w:sdtPr>
        <w:sdtEndPr/>
        <w:sdtContent>
          <w:r w:rsidR="009D5933" w:rsidRPr="002F5523">
            <w:rPr>
              <w:rFonts w:ascii="Times New Roman" w:hAnsi="Times New Roman" w:cs="Times New Roman"/>
            </w:rPr>
            <w:t>Objective</w:t>
          </w:r>
        </w:sdtContent>
      </w:sdt>
    </w:p>
    <w:p w14:paraId="6AC63A46" w14:textId="13C0BA50" w:rsidR="008A6746" w:rsidRPr="002F5523" w:rsidRDefault="00C316C2">
      <w:pPr>
        <w:rPr>
          <w:rFonts w:ascii="Times New Roman" w:hAnsi="Times New Roman" w:cs="Times New Roman"/>
        </w:rPr>
      </w:pPr>
      <w:r w:rsidRPr="002F5523">
        <w:rPr>
          <w:rFonts w:ascii="Times New Roman" w:hAnsi="Times New Roman" w:cs="Times New Roman"/>
        </w:rPr>
        <w:t xml:space="preserve">Seeking a </w:t>
      </w:r>
      <w:r w:rsidR="006E0776" w:rsidRPr="002F5523">
        <w:rPr>
          <w:rFonts w:ascii="Times New Roman" w:hAnsi="Times New Roman" w:cs="Times New Roman"/>
        </w:rPr>
        <w:t>technical</w:t>
      </w:r>
      <w:r w:rsidRPr="002F5523">
        <w:rPr>
          <w:rFonts w:ascii="Times New Roman" w:hAnsi="Times New Roman" w:cs="Times New Roman"/>
        </w:rPr>
        <w:t xml:space="preserve"> </w:t>
      </w:r>
      <w:r w:rsidR="008D5F6A" w:rsidRPr="002F5523">
        <w:rPr>
          <w:rFonts w:ascii="Times New Roman" w:hAnsi="Times New Roman" w:cs="Times New Roman"/>
        </w:rPr>
        <w:t>role</w:t>
      </w:r>
      <w:r w:rsidRPr="002F5523">
        <w:rPr>
          <w:rFonts w:ascii="Times New Roman" w:hAnsi="Times New Roman" w:cs="Times New Roman"/>
        </w:rPr>
        <w:t xml:space="preserve"> within the computer science </w:t>
      </w:r>
      <w:r w:rsidR="003836C0" w:rsidRPr="002F5523">
        <w:rPr>
          <w:rFonts w:ascii="Times New Roman" w:hAnsi="Times New Roman" w:cs="Times New Roman"/>
        </w:rPr>
        <w:t xml:space="preserve">field </w:t>
      </w:r>
      <w:r w:rsidR="006E0776" w:rsidRPr="002F5523">
        <w:rPr>
          <w:rFonts w:ascii="Times New Roman" w:hAnsi="Times New Roman" w:cs="Times New Roman"/>
        </w:rPr>
        <w:t>which</w:t>
      </w:r>
      <w:r w:rsidR="008C4810" w:rsidRPr="002F5523">
        <w:rPr>
          <w:rFonts w:ascii="Times New Roman" w:hAnsi="Times New Roman" w:cs="Times New Roman"/>
        </w:rPr>
        <w:t xml:space="preserve"> enables me to explore and </w:t>
      </w:r>
      <w:r w:rsidR="00D20FD2" w:rsidRPr="002F5523">
        <w:rPr>
          <w:rFonts w:ascii="Times New Roman" w:hAnsi="Times New Roman" w:cs="Times New Roman"/>
        </w:rPr>
        <w:t>create</w:t>
      </w:r>
      <w:r w:rsidR="008A6746" w:rsidRPr="002F5523">
        <w:rPr>
          <w:rFonts w:ascii="Times New Roman" w:hAnsi="Times New Roman" w:cs="Times New Roman"/>
        </w:rPr>
        <w:t xml:space="preserve"> solutions </w:t>
      </w:r>
      <w:r w:rsidR="008C4810" w:rsidRPr="002F5523">
        <w:rPr>
          <w:rFonts w:ascii="Times New Roman" w:hAnsi="Times New Roman" w:cs="Times New Roman"/>
        </w:rPr>
        <w:t>to</w:t>
      </w:r>
      <w:r w:rsidR="008A6746" w:rsidRPr="002F5523">
        <w:rPr>
          <w:rFonts w:ascii="Times New Roman" w:hAnsi="Times New Roman" w:cs="Times New Roman"/>
        </w:rPr>
        <w:t xml:space="preserve"> complex problems </w:t>
      </w:r>
      <w:r w:rsidR="00A870D3" w:rsidRPr="002F5523">
        <w:rPr>
          <w:rFonts w:ascii="Times New Roman" w:hAnsi="Times New Roman" w:cs="Times New Roman"/>
        </w:rPr>
        <w:t xml:space="preserve">while delivering </w:t>
      </w:r>
      <w:r w:rsidR="008A6746" w:rsidRPr="002F5523">
        <w:rPr>
          <w:rFonts w:ascii="Times New Roman" w:hAnsi="Times New Roman" w:cs="Times New Roman"/>
        </w:rPr>
        <w:t xml:space="preserve">excellent </w:t>
      </w:r>
      <w:r w:rsidR="004D27AA" w:rsidRPr="002F5523">
        <w:rPr>
          <w:rFonts w:ascii="Times New Roman" w:hAnsi="Times New Roman" w:cs="Times New Roman"/>
        </w:rPr>
        <w:t>results</w:t>
      </w:r>
      <w:r w:rsidR="00D20FD2" w:rsidRPr="002F5523">
        <w:rPr>
          <w:rFonts w:ascii="Times New Roman" w:hAnsi="Times New Roman" w:cs="Times New Roman"/>
        </w:rPr>
        <w:t>.</w:t>
      </w:r>
    </w:p>
    <w:sdt>
      <w:sdtPr>
        <w:rPr>
          <w:rFonts w:ascii="Times New Roman" w:hAnsi="Times New Roman" w:cs="Times New Roman"/>
        </w:rPr>
        <w:alias w:val="Education:"/>
        <w:tag w:val="Education:"/>
        <w:id w:val="1149327170"/>
        <w:placeholder>
          <w:docPart w:val="CFC54FC6AD6441DFA5E378A96BB7E283"/>
        </w:placeholder>
        <w:temporary/>
        <w:showingPlcHdr/>
        <w15:appearance w15:val="hidden"/>
      </w:sdtPr>
      <w:sdtEndPr/>
      <w:sdtContent>
        <w:p w14:paraId="438AAEEC" w14:textId="77777777" w:rsidR="00563B3F" w:rsidRPr="002F5523" w:rsidRDefault="00563B3F" w:rsidP="00563B3F">
          <w:pPr>
            <w:pStyle w:val="Heading1"/>
            <w:rPr>
              <w:rFonts w:ascii="Times New Roman" w:hAnsi="Times New Roman" w:cs="Times New Roman"/>
            </w:rPr>
          </w:pPr>
          <w:r w:rsidRPr="002F5523">
            <w:rPr>
              <w:rFonts w:ascii="Times New Roman" w:hAnsi="Times New Roman" w:cs="Times New Roman"/>
            </w:rPr>
            <w:t>Education</w:t>
          </w:r>
        </w:p>
      </w:sdtContent>
    </w:sdt>
    <w:p w14:paraId="3A655D17" w14:textId="2C9A9ECA" w:rsidR="00563B3F" w:rsidRPr="002F5523" w:rsidRDefault="00FD4907" w:rsidP="00563B3F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F5523">
        <w:rPr>
          <w:rFonts w:ascii="Times New Roman" w:hAnsi="Times New Roman" w:cs="Times New Roman"/>
          <w:b/>
          <w:bCs/>
          <w:color w:val="auto"/>
          <w:sz w:val="24"/>
          <w:szCs w:val="24"/>
        </w:rPr>
        <w:t>BS</w:t>
      </w:r>
      <w:r w:rsidR="00563B3F" w:rsidRPr="002F552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| </w:t>
      </w:r>
      <w:r w:rsidR="007B18D0" w:rsidRPr="002F5523">
        <w:rPr>
          <w:rFonts w:ascii="Times New Roman" w:hAnsi="Times New Roman" w:cs="Times New Roman"/>
          <w:b/>
          <w:bCs/>
          <w:color w:val="auto"/>
          <w:sz w:val="24"/>
          <w:szCs w:val="24"/>
        </w:rPr>
        <w:t>Computer Science</w:t>
      </w:r>
      <w:r w:rsidR="004217EC" w:rsidRPr="002F552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| </w:t>
      </w:r>
      <w:r w:rsidR="00563B3F" w:rsidRPr="002F5523">
        <w:rPr>
          <w:rFonts w:ascii="Times New Roman" w:hAnsi="Times New Roman" w:cs="Times New Roman"/>
          <w:b/>
          <w:bCs/>
          <w:color w:val="auto"/>
          <w:sz w:val="24"/>
          <w:szCs w:val="24"/>
        </w:rPr>
        <w:t>Old Dominion University</w:t>
      </w:r>
      <w:r w:rsidR="007B18D0" w:rsidRPr="002F552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563B3F" w:rsidRPr="002F552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| GPA: </w:t>
      </w:r>
      <w:r w:rsidR="00B84E70" w:rsidRPr="002F5523">
        <w:rPr>
          <w:rFonts w:ascii="Times New Roman" w:hAnsi="Times New Roman" w:cs="Times New Roman"/>
          <w:b/>
          <w:bCs/>
          <w:color w:val="auto"/>
          <w:sz w:val="24"/>
          <w:szCs w:val="24"/>
        </w:rPr>
        <w:t>3.2</w:t>
      </w:r>
    </w:p>
    <w:p w14:paraId="3B4202DE" w14:textId="34FD6CD2" w:rsidR="00165759" w:rsidRDefault="00165759" w:rsidP="00165759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F5523">
        <w:rPr>
          <w:rFonts w:ascii="Times New Roman" w:hAnsi="Times New Roman" w:cs="Times New Roman"/>
          <w:b/>
          <w:bCs/>
          <w:color w:val="auto"/>
          <w:sz w:val="24"/>
          <w:szCs w:val="24"/>
        </w:rPr>
        <w:t>MS | Computer Science | Expected GRADUATION: MAY 2025 | Old Dominion University</w:t>
      </w:r>
      <w:r w:rsidR="00B83DDD" w:rsidRPr="002F552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| GPA: ~3.</w:t>
      </w:r>
      <w:r w:rsidR="00A6402B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</w:p>
    <w:p w14:paraId="5CC6DB35" w14:textId="77777777" w:rsidR="00EB34EB" w:rsidRPr="002F5523" w:rsidRDefault="00EB34EB" w:rsidP="00EB34EB">
      <w:pPr>
        <w:pStyle w:val="Heading1"/>
        <w:rPr>
          <w:rFonts w:ascii="Times New Roman" w:hAnsi="Times New Roman" w:cs="Times New Roman"/>
        </w:rPr>
      </w:pPr>
      <w:r w:rsidRPr="002F5523">
        <w:rPr>
          <w:rFonts w:ascii="Times New Roman" w:hAnsi="Times New Roman" w:cs="Times New Roman"/>
        </w:rPr>
        <w:t>Certifications</w:t>
      </w:r>
    </w:p>
    <w:p w14:paraId="53D45F7D" w14:textId="28C88144" w:rsidR="00EB34EB" w:rsidRPr="002F5523" w:rsidRDefault="00EB34EB" w:rsidP="00EB34EB">
      <w:pPr>
        <w:pStyle w:val="ListBullet"/>
        <w:rPr>
          <w:rFonts w:ascii="Times New Roman" w:hAnsi="Times New Roman" w:cs="Times New Roman"/>
        </w:rPr>
      </w:pPr>
      <w:r w:rsidRPr="002F5523">
        <w:rPr>
          <w:rFonts w:ascii="Times New Roman" w:hAnsi="Times New Roman" w:cs="Times New Roman"/>
        </w:rPr>
        <w:t>Microsoft Word</w:t>
      </w:r>
      <w:r w:rsidR="00252105">
        <w:rPr>
          <w:rFonts w:ascii="Times New Roman" w:hAnsi="Times New Roman" w:cs="Times New Roman"/>
        </w:rPr>
        <w:t>, PowerPoint, Excel 2016</w:t>
      </w:r>
    </w:p>
    <w:p w14:paraId="2EF44CAB" w14:textId="082C6AFB" w:rsidR="00EB34EB" w:rsidRPr="002F5523" w:rsidRDefault="005030A4" w:rsidP="00EB34EB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Basics</w:t>
      </w:r>
      <w:r w:rsidR="00EB34EB" w:rsidRPr="002F5523">
        <w:rPr>
          <w:rFonts w:ascii="Times New Roman" w:hAnsi="Times New Roman" w:cs="Times New Roman"/>
        </w:rPr>
        <w:t xml:space="preserve"> in Python </w:t>
      </w:r>
    </w:p>
    <w:p w14:paraId="6D2E16DB" w14:textId="3328FD6E" w:rsidR="00EB34EB" w:rsidRPr="002F5523" w:rsidRDefault="005030A4" w:rsidP="00EB34EB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Basics</w:t>
      </w:r>
      <w:r w:rsidR="00EB34EB" w:rsidRPr="002F5523">
        <w:rPr>
          <w:rFonts w:ascii="Times New Roman" w:hAnsi="Times New Roman" w:cs="Times New Roman"/>
        </w:rPr>
        <w:t xml:space="preserve"> in Java</w:t>
      </w:r>
    </w:p>
    <w:p w14:paraId="0476CDEE" w14:textId="18EAE113" w:rsidR="00EB34EB" w:rsidRPr="00EB34EB" w:rsidRDefault="005030A4" w:rsidP="0016575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Basics</w:t>
      </w:r>
      <w:r w:rsidR="00EB34EB" w:rsidRPr="002F5523">
        <w:rPr>
          <w:rFonts w:ascii="Times New Roman" w:hAnsi="Times New Roman" w:cs="Times New Roman"/>
        </w:rPr>
        <w:t xml:space="preserve"> in C++</w:t>
      </w:r>
    </w:p>
    <w:p w14:paraId="5448D367" w14:textId="2BD6336B" w:rsidR="006270A9" w:rsidRPr="002F5523" w:rsidRDefault="008D47A4" w:rsidP="006F0176">
      <w:pPr>
        <w:pStyle w:val="Heading1"/>
        <w:rPr>
          <w:rFonts w:ascii="Times New Roman" w:hAnsi="Times New Roman" w:cs="Times New Roman"/>
        </w:rPr>
      </w:pPr>
      <w:r w:rsidRPr="002F5523">
        <w:rPr>
          <w:rFonts w:ascii="Times New Roman" w:hAnsi="Times New Roman" w:cs="Times New Roman"/>
        </w:rPr>
        <w:t>Technical</w:t>
      </w:r>
      <w:r w:rsidR="006F0176" w:rsidRPr="002F5523">
        <w:rPr>
          <w:rFonts w:ascii="Times New Roman" w:hAnsi="Times New Roman" w:cs="Times New Roman"/>
        </w:rPr>
        <w:t xml:space="preserve"> Skills and Abilities</w:t>
      </w:r>
    </w:p>
    <w:p w14:paraId="4CF9CBE0" w14:textId="71202227" w:rsidR="007C74ED" w:rsidRPr="002F5523" w:rsidRDefault="006F0176" w:rsidP="00152FF0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2F5523">
        <w:rPr>
          <w:rFonts w:ascii="Times New Roman" w:hAnsi="Times New Roman" w:cs="Times New Roman"/>
        </w:rPr>
        <w:t xml:space="preserve">In-depth </w:t>
      </w:r>
      <w:r w:rsidR="008F405F" w:rsidRPr="002F5523">
        <w:rPr>
          <w:rFonts w:ascii="Times New Roman" w:hAnsi="Times New Roman" w:cs="Times New Roman"/>
        </w:rPr>
        <w:t>computer</w:t>
      </w:r>
      <w:r w:rsidRPr="002F5523">
        <w:rPr>
          <w:rFonts w:ascii="Times New Roman" w:hAnsi="Times New Roman" w:cs="Times New Roman"/>
        </w:rPr>
        <w:t xml:space="preserve">, </w:t>
      </w:r>
      <w:r w:rsidR="00F62659" w:rsidRPr="002F5523">
        <w:rPr>
          <w:rFonts w:ascii="Times New Roman" w:hAnsi="Times New Roman" w:cs="Times New Roman"/>
        </w:rPr>
        <w:t>coding</w:t>
      </w:r>
      <w:r w:rsidRPr="002F5523">
        <w:rPr>
          <w:rFonts w:ascii="Times New Roman" w:hAnsi="Times New Roman" w:cs="Times New Roman"/>
        </w:rPr>
        <w:t xml:space="preserve">, and </w:t>
      </w:r>
      <w:r w:rsidR="008F405F" w:rsidRPr="002F5523">
        <w:rPr>
          <w:rFonts w:ascii="Times New Roman" w:hAnsi="Times New Roman" w:cs="Times New Roman"/>
        </w:rPr>
        <w:t xml:space="preserve">technical </w:t>
      </w:r>
      <w:r w:rsidR="007C74ED" w:rsidRPr="002F5523">
        <w:rPr>
          <w:rFonts w:ascii="Times New Roman" w:hAnsi="Times New Roman" w:cs="Times New Roman"/>
        </w:rPr>
        <w:t>abilities</w:t>
      </w:r>
      <w:r w:rsidR="008F5CFC" w:rsidRPr="002F5523">
        <w:rPr>
          <w:rFonts w:ascii="Times New Roman" w:hAnsi="Times New Roman" w:cs="Times New Roman"/>
        </w:rPr>
        <w:t xml:space="preserve">; </w:t>
      </w:r>
      <w:r w:rsidR="00C113AC" w:rsidRPr="002F5523">
        <w:rPr>
          <w:rFonts w:ascii="Times New Roman" w:hAnsi="Times New Roman" w:cs="Times New Roman"/>
        </w:rPr>
        <w:t xml:space="preserve">recognized as a superior employee </w:t>
      </w:r>
      <w:r w:rsidR="008F5CFC" w:rsidRPr="002F5523">
        <w:rPr>
          <w:rFonts w:ascii="Times New Roman" w:hAnsi="Times New Roman" w:cs="Times New Roman"/>
        </w:rPr>
        <w:t>with leadership</w:t>
      </w:r>
      <w:r w:rsidR="00C113AC" w:rsidRPr="002F5523">
        <w:rPr>
          <w:rFonts w:ascii="Times New Roman" w:hAnsi="Times New Roman" w:cs="Times New Roman"/>
        </w:rPr>
        <w:t xml:space="preserve"> qualities, reliable, and capable of resolving </w:t>
      </w:r>
      <w:r w:rsidR="0050459A" w:rsidRPr="002F5523">
        <w:rPr>
          <w:rFonts w:ascii="Times New Roman" w:hAnsi="Times New Roman" w:cs="Times New Roman"/>
        </w:rPr>
        <w:t>complex problems</w:t>
      </w:r>
      <w:r w:rsidR="008208DB" w:rsidRPr="002F5523">
        <w:rPr>
          <w:rFonts w:ascii="Times New Roman" w:hAnsi="Times New Roman" w:cs="Times New Roman"/>
        </w:rPr>
        <w:t>.</w:t>
      </w:r>
      <w:r w:rsidR="00152FF0">
        <w:rPr>
          <w:rFonts w:ascii="Times New Roman" w:hAnsi="Times New Roman" w:cs="Times New Roman"/>
        </w:rPr>
        <w:t xml:space="preserve"> </w:t>
      </w:r>
      <w:r w:rsidR="001039D4" w:rsidRPr="002F5523">
        <w:rPr>
          <w:rFonts w:ascii="Times New Roman" w:hAnsi="Times New Roman" w:cs="Times New Roman"/>
        </w:rPr>
        <w:t>Comfortable programing in</w:t>
      </w:r>
      <w:r w:rsidR="0013534E" w:rsidRPr="002F5523">
        <w:rPr>
          <w:rFonts w:ascii="Times New Roman" w:hAnsi="Times New Roman" w:cs="Times New Roman"/>
        </w:rPr>
        <w:t xml:space="preserve"> </w:t>
      </w:r>
      <w:r w:rsidR="00C31FE5" w:rsidRPr="002F5523">
        <w:rPr>
          <w:rFonts w:ascii="Times New Roman" w:hAnsi="Times New Roman" w:cs="Times New Roman"/>
        </w:rPr>
        <w:t>C++</w:t>
      </w:r>
      <w:r w:rsidR="00B60600" w:rsidRPr="002F5523">
        <w:rPr>
          <w:rFonts w:ascii="Times New Roman" w:hAnsi="Times New Roman" w:cs="Times New Roman"/>
        </w:rPr>
        <w:t xml:space="preserve">, </w:t>
      </w:r>
      <w:r w:rsidR="00B535DE" w:rsidRPr="002F5523">
        <w:rPr>
          <w:rFonts w:ascii="Times New Roman" w:hAnsi="Times New Roman" w:cs="Times New Roman"/>
        </w:rPr>
        <w:t>Python,</w:t>
      </w:r>
      <w:r w:rsidR="00C31FE5" w:rsidRPr="002F5523">
        <w:rPr>
          <w:rFonts w:ascii="Times New Roman" w:hAnsi="Times New Roman" w:cs="Times New Roman"/>
        </w:rPr>
        <w:t xml:space="preserve"> </w:t>
      </w:r>
      <w:r w:rsidR="00A525FF" w:rsidRPr="002F5523">
        <w:rPr>
          <w:rFonts w:ascii="Times New Roman" w:hAnsi="Times New Roman" w:cs="Times New Roman"/>
        </w:rPr>
        <w:t>Java</w:t>
      </w:r>
      <w:r w:rsidR="001039D4" w:rsidRPr="002F5523">
        <w:rPr>
          <w:rFonts w:ascii="Times New Roman" w:hAnsi="Times New Roman" w:cs="Times New Roman"/>
        </w:rPr>
        <w:t>, SQL,</w:t>
      </w:r>
      <w:r w:rsidR="002F5523" w:rsidRPr="002F5523">
        <w:rPr>
          <w:rFonts w:ascii="Times New Roman" w:hAnsi="Times New Roman" w:cs="Times New Roman"/>
        </w:rPr>
        <w:t xml:space="preserve"> </w:t>
      </w:r>
      <w:r w:rsidR="001039D4" w:rsidRPr="002F5523">
        <w:rPr>
          <w:rFonts w:ascii="Times New Roman" w:hAnsi="Times New Roman" w:cs="Times New Roman"/>
        </w:rPr>
        <w:t>and JavaScript</w:t>
      </w:r>
      <w:r w:rsidR="00D2128D">
        <w:rPr>
          <w:rFonts w:ascii="Times New Roman" w:hAnsi="Times New Roman" w:cs="Times New Roman"/>
        </w:rPr>
        <w:t xml:space="preserve">. </w:t>
      </w:r>
      <w:r w:rsidR="00D2128D" w:rsidRPr="002F5523">
        <w:rPr>
          <w:rFonts w:ascii="Times New Roman" w:hAnsi="Times New Roman" w:cs="Times New Roman"/>
        </w:rPr>
        <w:t>Knowledge in continuous integration through GitHub and GitHub workflows. Familiar with basic command line utilities and basic shell scripting.</w:t>
      </w:r>
      <w:r w:rsidR="00D2128D">
        <w:rPr>
          <w:rFonts w:ascii="Times New Roman" w:hAnsi="Times New Roman" w:cs="Times New Roman"/>
        </w:rPr>
        <w:t xml:space="preserve"> </w:t>
      </w:r>
      <w:r w:rsidR="00505FAF">
        <w:rPr>
          <w:rFonts w:ascii="Times New Roman" w:hAnsi="Times New Roman" w:cs="Times New Roman"/>
        </w:rPr>
        <w:t>Lastly, built</w:t>
      </w:r>
      <w:r w:rsidR="001039D4" w:rsidRPr="002F5523">
        <w:rPr>
          <w:rFonts w:ascii="Times New Roman" w:hAnsi="Times New Roman" w:cs="Times New Roman"/>
        </w:rPr>
        <w:t xml:space="preserve"> computers at the component level, understand</w:t>
      </w:r>
      <w:r w:rsidR="000D0E60">
        <w:rPr>
          <w:rFonts w:ascii="Times New Roman" w:hAnsi="Times New Roman" w:cs="Times New Roman"/>
        </w:rPr>
        <w:t xml:space="preserve"> </w:t>
      </w:r>
      <w:r w:rsidR="001039D4" w:rsidRPr="002F5523">
        <w:rPr>
          <w:rFonts w:ascii="Times New Roman" w:hAnsi="Times New Roman" w:cs="Times New Roman"/>
        </w:rPr>
        <w:t>BIOS</w:t>
      </w:r>
      <w:r w:rsidR="000D0E60">
        <w:rPr>
          <w:rFonts w:ascii="Times New Roman" w:hAnsi="Times New Roman" w:cs="Times New Roman"/>
        </w:rPr>
        <w:t xml:space="preserve"> </w:t>
      </w:r>
      <w:r w:rsidR="001039D4" w:rsidRPr="002F5523">
        <w:rPr>
          <w:rFonts w:ascii="Times New Roman" w:hAnsi="Times New Roman" w:cs="Times New Roman"/>
        </w:rPr>
        <w:t>functionality</w:t>
      </w:r>
      <w:r w:rsidR="009125EC" w:rsidRPr="002F5523">
        <w:rPr>
          <w:rFonts w:ascii="Times New Roman" w:hAnsi="Times New Roman" w:cs="Times New Roman"/>
        </w:rPr>
        <w:t>, and</w:t>
      </w:r>
      <w:r w:rsidR="00505FAF">
        <w:rPr>
          <w:rFonts w:ascii="Times New Roman" w:hAnsi="Times New Roman" w:cs="Times New Roman"/>
        </w:rPr>
        <w:t xml:space="preserve"> </w:t>
      </w:r>
      <w:r w:rsidR="00D94423" w:rsidRPr="002F5523">
        <w:rPr>
          <w:rFonts w:ascii="Times New Roman" w:hAnsi="Times New Roman" w:cs="Times New Roman"/>
        </w:rPr>
        <w:t xml:space="preserve">maintenance </w:t>
      </w:r>
      <w:r w:rsidR="00C113AC" w:rsidRPr="002F5523">
        <w:rPr>
          <w:rFonts w:ascii="Times New Roman" w:hAnsi="Times New Roman" w:cs="Times New Roman"/>
        </w:rPr>
        <w:t>with</w:t>
      </w:r>
      <w:r w:rsidR="00017A49" w:rsidRPr="002F5523">
        <w:rPr>
          <w:rFonts w:ascii="Times New Roman" w:hAnsi="Times New Roman" w:cs="Times New Roman"/>
        </w:rPr>
        <w:t xml:space="preserve"> various </w:t>
      </w:r>
      <w:r w:rsidR="00D94423" w:rsidRPr="002F5523">
        <w:rPr>
          <w:rFonts w:ascii="Times New Roman" w:hAnsi="Times New Roman" w:cs="Times New Roman"/>
        </w:rPr>
        <w:t>operating systems</w:t>
      </w:r>
      <w:r w:rsidR="00D2128D">
        <w:rPr>
          <w:rFonts w:ascii="Times New Roman" w:hAnsi="Times New Roman" w:cs="Times New Roman"/>
        </w:rPr>
        <w:t>.</w:t>
      </w:r>
    </w:p>
    <w:sdt>
      <w:sdtPr>
        <w:rPr>
          <w:rFonts w:ascii="Times New Roman" w:hAnsi="Times New Roman" w:cs="Times New Roman"/>
        </w:rPr>
        <w:alias w:val="Communication:"/>
        <w:tag w:val="Communication:"/>
        <w:id w:val="-1153840069"/>
        <w:placeholder>
          <w:docPart w:val="3752B05BC14641E3BC07A6E6E56DE0A9"/>
        </w:placeholder>
        <w:temporary/>
        <w:showingPlcHdr/>
        <w15:appearance w15:val="hidden"/>
      </w:sdtPr>
      <w:sdtEndPr/>
      <w:sdtContent>
        <w:p w14:paraId="04B4EAD3" w14:textId="77777777" w:rsidR="006270A9" w:rsidRPr="002F5523" w:rsidRDefault="009D5933">
          <w:pPr>
            <w:pStyle w:val="Heading2"/>
            <w:rPr>
              <w:rFonts w:ascii="Times New Roman" w:hAnsi="Times New Roman" w:cs="Times New Roman"/>
            </w:rPr>
          </w:pPr>
          <w:r w:rsidRPr="002F5523">
            <w:rPr>
              <w:rFonts w:ascii="Times New Roman" w:hAnsi="Times New Roman" w:cs="Times New Roman"/>
            </w:rPr>
            <w:t>Communication</w:t>
          </w:r>
        </w:p>
      </w:sdtContent>
    </w:sdt>
    <w:p w14:paraId="0C68985A" w14:textId="500FA950" w:rsidR="00622340" w:rsidRPr="002F5523" w:rsidRDefault="0078073B" w:rsidP="00563F86">
      <w:pPr>
        <w:pStyle w:val="ListBullet"/>
        <w:rPr>
          <w:rFonts w:ascii="Times New Roman" w:hAnsi="Times New Roman" w:cs="Times New Roman"/>
        </w:rPr>
      </w:pPr>
      <w:r w:rsidRPr="002F5523">
        <w:rPr>
          <w:rFonts w:ascii="Times New Roman" w:hAnsi="Times New Roman" w:cs="Times New Roman"/>
        </w:rPr>
        <w:t>E</w:t>
      </w:r>
      <w:r w:rsidR="00582AAC" w:rsidRPr="002F5523">
        <w:rPr>
          <w:rFonts w:ascii="Times New Roman" w:hAnsi="Times New Roman" w:cs="Times New Roman"/>
        </w:rPr>
        <w:t>ffectively resolves problems in challenging situations with minimal recourse</w:t>
      </w:r>
      <w:r w:rsidR="00E33F43" w:rsidRPr="002F5523">
        <w:rPr>
          <w:rFonts w:ascii="Times New Roman" w:hAnsi="Times New Roman" w:cs="Times New Roman"/>
        </w:rPr>
        <w:t>s</w:t>
      </w:r>
      <w:r w:rsidRPr="002F5523">
        <w:rPr>
          <w:rFonts w:ascii="Times New Roman" w:hAnsi="Times New Roman" w:cs="Times New Roman"/>
        </w:rPr>
        <w:t xml:space="preserve"> </w:t>
      </w:r>
      <w:r w:rsidR="00582AAC" w:rsidRPr="002F5523">
        <w:rPr>
          <w:rFonts w:ascii="Times New Roman" w:hAnsi="Times New Roman" w:cs="Times New Roman"/>
        </w:rPr>
        <w:t xml:space="preserve">and </w:t>
      </w:r>
      <w:r w:rsidR="00224A71" w:rsidRPr="002F5523">
        <w:rPr>
          <w:rFonts w:ascii="Times New Roman" w:hAnsi="Times New Roman" w:cs="Times New Roman"/>
        </w:rPr>
        <w:t>successfully</w:t>
      </w:r>
      <w:r w:rsidR="005827DD" w:rsidRPr="002F5523">
        <w:rPr>
          <w:rFonts w:ascii="Times New Roman" w:hAnsi="Times New Roman" w:cs="Times New Roman"/>
        </w:rPr>
        <w:t xml:space="preserve"> </w:t>
      </w:r>
      <w:r w:rsidR="00622340" w:rsidRPr="002F5523">
        <w:rPr>
          <w:rFonts w:ascii="Times New Roman" w:hAnsi="Times New Roman" w:cs="Times New Roman"/>
        </w:rPr>
        <w:t>communicate</w:t>
      </w:r>
      <w:r w:rsidR="005827DD" w:rsidRPr="002F5523">
        <w:rPr>
          <w:rFonts w:ascii="Times New Roman" w:hAnsi="Times New Roman" w:cs="Times New Roman"/>
        </w:rPr>
        <w:t>s</w:t>
      </w:r>
      <w:r w:rsidR="00EF51E8" w:rsidRPr="002F5523">
        <w:rPr>
          <w:rFonts w:ascii="Times New Roman" w:hAnsi="Times New Roman" w:cs="Times New Roman"/>
        </w:rPr>
        <w:t xml:space="preserve"> </w:t>
      </w:r>
      <w:r w:rsidR="005827DD" w:rsidRPr="002F5523">
        <w:rPr>
          <w:rFonts w:ascii="Times New Roman" w:hAnsi="Times New Roman" w:cs="Times New Roman"/>
        </w:rPr>
        <w:t xml:space="preserve">with </w:t>
      </w:r>
      <w:r w:rsidR="00EF51E8" w:rsidRPr="002F5523">
        <w:rPr>
          <w:rFonts w:ascii="Times New Roman" w:hAnsi="Times New Roman" w:cs="Times New Roman"/>
        </w:rPr>
        <w:t>coworkers, customers</w:t>
      </w:r>
      <w:r w:rsidR="00622340" w:rsidRPr="002F5523">
        <w:rPr>
          <w:rFonts w:ascii="Times New Roman" w:hAnsi="Times New Roman" w:cs="Times New Roman"/>
        </w:rPr>
        <w:t xml:space="preserve">, and </w:t>
      </w:r>
      <w:r w:rsidR="00A870D3" w:rsidRPr="002F5523">
        <w:rPr>
          <w:rFonts w:ascii="Times New Roman" w:hAnsi="Times New Roman" w:cs="Times New Roman"/>
        </w:rPr>
        <w:t>staff</w:t>
      </w:r>
      <w:r w:rsidR="005827DD" w:rsidRPr="002F5523">
        <w:rPr>
          <w:rFonts w:ascii="Times New Roman" w:hAnsi="Times New Roman" w:cs="Times New Roman"/>
        </w:rPr>
        <w:t xml:space="preserve"> to ensure a solid understanding of situation</w:t>
      </w:r>
      <w:r w:rsidR="002B4773" w:rsidRPr="002F5523">
        <w:rPr>
          <w:rFonts w:ascii="Times New Roman" w:hAnsi="Times New Roman" w:cs="Times New Roman"/>
        </w:rPr>
        <w:t>s</w:t>
      </w:r>
      <w:r w:rsidR="005827DD" w:rsidRPr="002F5523">
        <w:rPr>
          <w:rFonts w:ascii="Times New Roman" w:hAnsi="Times New Roman" w:cs="Times New Roman"/>
        </w:rPr>
        <w:t>, requirement(s), or problem</w:t>
      </w:r>
      <w:r w:rsidR="00E33F43" w:rsidRPr="002F5523">
        <w:rPr>
          <w:rFonts w:ascii="Times New Roman" w:hAnsi="Times New Roman" w:cs="Times New Roman"/>
        </w:rPr>
        <w:t xml:space="preserve"> areas </w:t>
      </w:r>
      <w:r w:rsidR="00C113AC" w:rsidRPr="002F5523">
        <w:rPr>
          <w:rFonts w:ascii="Times New Roman" w:hAnsi="Times New Roman" w:cs="Times New Roman"/>
        </w:rPr>
        <w:t xml:space="preserve">in order to achieve the </w:t>
      </w:r>
      <w:r w:rsidR="00A870D3" w:rsidRPr="002F5523">
        <w:rPr>
          <w:rFonts w:ascii="Times New Roman" w:hAnsi="Times New Roman" w:cs="Times New Roman"/>
        </w:rPr>
        <w:t>best</w:t>
      </w:r>
      <w:r w:rsidR="00224A71" w:rsidRPr="002F5523">
        <w:rPr>
          <w:rFonts w:ascii="Times New Roman" w:hAnsi="Times New Roman" w:cs="Times New Roman"/>
        </w:rPr>
        <w:t xml:space="preserve"> </w:t>
      </w:r>
      <w:r w:rsidR="005827DD" w:rsidRPr="002F5523">
        <w:rPr>
          <w:rFonts w:ascii="Times New Roman" w:hAnsi="Times New Roman" w:cs="Times New Roman"/>
        </w:rPr>
        <w:t xml:space="preserve">solution.  </w:t>
      </w:r>
    </w:p>
    <w:sdt>
      <w:sdtPr>
        <w:rPr>
          <w:rFonts w:ascii="Times New Roman" w:hAnsi="Times New Roman" w:cs="Times New Roman"/>
        </w:rPr>
        <w:alias w:val="Leadership:"/>
        <w:tag w:val="Leadership:"/>
        <w:id w:val="1837562325"/>
        <w:placeholder>
          <w:docPart w:val="2CF1CAB0B08A4DA7832AE1D46C897721"/>
        </w:placeholder>
        <w:temporary/>
        <w:showingPlcHdr/>
        <w15:appearance w15:val="hidden"/>
      </w:sdtPr>
      <w:sdtEndPr/>
      <w:sdtContent>
        <w:p w14:paraId="68C8F4C7" w14:textId="77777777" w:rsidR="006270A9" w:rsidRPr="002F5523" w:rsidRDefault="009D5933">
          <w:pPr>
            <w:pStyle w:val="Heading2"/>
            <w:rPr>
              <w:rFonts w:ascii="Times New Roman" w:hAnsi="Times New Roman" w:cs="Times New Roman"/>
            </w:rPr>
          </w:pPr>
          <w:r w:rsidRPr="002F5523">
            <w:rPr>
              <w:rFonts w:ascii="Times New Roman" w:hAnsi="Times New Roman" w:cs="Times New Roman"/>
            </w:rPr>
            <w:t>Leadership</w:t>
          </w:r>
        </w:p>
      </w:sdtContent>
    </w:sdt>
    <w:p w14:paraId="35DFC2E3" w14:textId="05350294" w:rsidR="00D0767D" w:rsidRPr="002F5523" w:rsidRDefault="00E33F43" w:rsidP="00D550B7">
      <w:pPr>
        <w:pStyle w:val="ListBullet"/>
        <w:rPr>
          <w:rFonts w:ascii="Times New Roman" w:hAnsi="Times New Roman" w:cs="Times New Roman"/>
        </w:rPr>
      </w:pPr>
      <w:r w:rsidRPr="002F5523">
        <w:rPr>
          <w:rFonts w:ascii="Times New Roman" w:hAnsi="Times New Roman" w:cs="Times New Roman"/>
        </w:rPr>
        <w:t xml:space="preserve">Capable of leading and managing both small and large groups, keenly focused and dedicated, </w:t>
      </w:r>
      <w:r w:rsidR="00E64D2C" w:rsidRPr="002F5523">
        <w:rPr>
          <w:rFonts w:ascii="Times New Roman" w:hAnsi="Times New Roman" w:cs="Times New Roman"/>
        </w:rPr>
        <w:t>effortlessly</w:t>
      </w:r>
      <w:r w:rsidR="00846238" w:rsidRPr="002F5523">
        <w:rPr>
          <w:rFonts w:ascii="Times New Roman" w:hAnsi="Times New Roman" w:cs="Times New Roman"/>
        </w:rPr>
        <w:t xml:space="preserve"> </w:t>
      </w:r>
      <w:r w:rsidR="00582AAC" w:rsidRPr="002F5523">
        <w:rPr>
          <w:rFonts w:ascii="Times New Roman" w:hAnsi="Times New Roman" w:cs="Times New Roman"/>
        </w:rPr>
        <w:t>identifies</w:t>
      </w:r>
      <w:r w:rsidR="00846238" w:rsidRPr="002F5523">
        <w:rPr>
          <w:rFonts w:ascii="Times New Roman" w:hAnsi="Times New Roman" w:cs="Times New Roman"/>
        </w:rPr>
        <w:t xml:space="preserve"> problem areas, willingly accepts feedback, and treats everyone with respect.   </w:t>
      </w:r>
    </w:p>
    <w:sdt>
      <w:sdtPr>
        <w:rPr>
          <w:rFonts w:ascii="Times New Roman" w:hAnsi="Times New Roman" w:cs="Times New Roman"/>
        </w:rPr>
        <w:alias w:val="Experience:"/>
        <w:tag w:val="Experience:"/>
        <w:id w:val="171684534"/>
        <w:placeholder>
          <w:docPart w:val="CE7019AFEAFF40889A3A1B2049119219"/>
        </w:placeholder>
        <w:temporary/>
        <w:showingPlcHdr/>
        <w15:appearance w15:val="hidden"/>
      </w:sdtPr>
      <w:sdtEndPr/>
      <w:sdtContent>
        <w:p w14:paraId="7EC665D8" w14:textId="707C4E4F" w:rsidR="006270A9" w:rsidRDefault="009D5933">
          <w:pPr>
            <w:pStyle w:val="Heading1"/>
            <w:rPr>
              <w:rFonts w:ascii="Times New Roman" w:hAnsi="Times New Roman" w:cs="Times New Roman"/>
            </w:rPr>
          </w:pPr>
          <w:r w:rsidRPr="002F5523">
            <w:rPr>
              <w:rFonts w:ascii="Times New Roman" w:hAnsi="Times New Roman" w:cs="Times New Roman"/>
            </w:rPr>
            <w:t>Experience</w:t>
          </w:r>
        </w:p>
      </w:sdtContent>
    </w:sdt>
    <w:p w14:paraId="742D37DD" w14:textId="52F35852" w:rsidR="00175D94" w:rsidRDefault="00486E16" w:rsidP="00486E16">
      <w:pPr>
        <w:pStyle w:val="ListBullet"/>
        <w:numPr>
          <w:ilvl w:val="0"/>
          <w:numId w:val="0"/>
        </w:numPr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</w:pPr>
      <w:r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  <w:t xml:space="preserve">Computer Science Teaching Assistant | Old dominion University (ODU) | August 2024 </w:t>
      </w:r>
      <w:r w:rsidR="00175D94"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  <w:t>– Present</w:t>
      </w:r>
    </w:p>
    <w:p w14:paraId="2BCB1522" w14:textId="0F8B54DF" w:rsidR="00E70828" w:rsidRDefault="003D1183" w:rsidP="00E70828">
      <w:pPr>
        <w:pStyle w:val="ListBullet"/>
        <w:rPr>
          <w:rFonts w:ascii="Times New Roman" w:hAnsi="Times New Roman" w:cs="Times New Roman"/>
          <w:color w:val="222222"/>
          <w:shd w:val="clear" w:color="auto" w:fill="FFFFFF"/>
        </w:rPr>
      </w:pPr>
      <w:r w:rsidRPr="003D1183">
        <w:rPr>
          <w:rFonts w:ascii="Times New Roman" w:hAnsi="Times New Roman" w:cs="Times New Roman"/>
          <w:color w:val="222222"/>
          <w:shd w:val="clear" w:color="auto" w:fill="FFFFFF"/>
        </w:rPr>
        <w:t>Teaching Assistant for multiple computer science courses; responsible for facilitating and overseeing course operations, grading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3D1183">
        <w:rPr>
          <w:rFonts w:ascii="Times New Roman" w:hAnsi="Times New Roman" w:cs="Times New Roman"/>
          <w:color w:val="222222"/>
          <w:shd w:val="clear" w:color="auto" w:fill="FFFFFF"/>
        </w:rPr>
        <w:t>assignments, organizing and leading meetings to resolve issues, and managing focus groups for optimal academic efficiencies.  </w:t>
      </w:r>
    </w:p>
    <w:p w14:paraId="626AC1E8" w14:textId="6DCB500E" w:rsidR="00486E16" w:rsidRPr="00E70828" w:rsidRDefault="00486E16" w:rsidP="00E7082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E70828"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4"/>
          <w:szCs w:val="26"/>
        </w:rPr>
        <w:lastRenderedPageBreak/>
        <w:t>Computer science tutoring | OLD Dominion University (ODU) | Mar 2022 – August 2024</w:t>
      </w:r>
    </w:p>
    <w:p w14:paraId="5D355780" w14:textId="3BA1097D" w:rsidR="00486E16" w:rsidRPr="00E70828" w:rsidRDefault="00486E16" w:rsidP="00E70828">
      <w:pPr>
        <w:pStyle w:val="ListBullet"/>
        <w:rPr>
          <w:rFonts w:ascii="Times New Roman" w:hAnsi="Times New Roman" w:cs="Times New Roman"/>
          <w:color w:val="222222"/>
          <w:shd w:val="clear" w:color="auto" w:fill="FFFFFF"/>
        </w:rPr>
      </w:pPr>
      <w:r w:rsidRPr="002F5523">
        <w:rPr>
          <w:rFonts w:ascii="Times New Roman" w:hAnsi="Times New Roman" w:cs="Times New Roman"/>
        </w:rPr>
        <w:t xml:space="preserve">Tutor </w:t>
      </w:r>
      <w:r w:rsidR="00FA445D" w:rsidRPr="00FA445D">
        <w:rPr>
          <w:rFonts w:ascii="Times New Roman" w:hAnsi="Times New Roman" w:cs="Times New Roman"/>
        </w:rPr>
        <w:t>students within the computer science field; focus is on project completion in C++, Java, Python,</w:t>
      </w:r>
      <w:r w:rsidR="00FA445D" w:rsidRPr="00FA445D">
        <w:rPr>
          <w:rFonts w:ascii="Times New Roman" w:hAnsi="Times New Roman" w:cs="Times New Roman"/>
        </w:rPr>
        <w:br/>
        <w:t>SQL, in addition to assisting with test preparation and guidance with more complicated assignments for student success.</w:t>
      </w:r>
    </w:p>
    <w:p w14:paraId="627CA2CE" w14:textId="33569553" w:rsidR="00BD4B1D" w:rsidRPr="002F5523" w:rsidRDefault="00BD4B1D" w:rsidP="00BD4B1D">
      <w:pPr>
        <w:pStyle w:val="Heading2"/>
        <w:rPr>
          <w:rFonts w:ascii="Times New Roman" w:hAnsi="Times New Roman" w:cs="Times New Roman"/>
        </w:rPr>
      </w:pPr>
      <w:r w:rsidRPr="002F5523">
        <w:rPr>
          <w:rFonts w:ascii="Times New Roman" w:hAnsi="Times New Roman" w:cs="Times New Roman"/>
        </w:rPr>
        <w:t>National Science Foundation REU | Florida International university | May 2022– august 2022</w:t>
      </w:r>
      <w:r w:rsidR="00732FF2" w:rsidRPr="002F5523">
        <w:rPr>
          <w:rFonts w:ascii="Times New Roman" w:hAnsi="Times New Roman" w:cs="Times New Roman"/>
        </w:rPr>
        <w:t xml:space="preserve">, summer internship </w:t>
      </w:r>
    </w:p>
    <w:p w14:paraId="40E941BD" w14:textId="5509179D" w:rsidR="002F5523" w:rsidRPr="008453FE" w:rsidRDefault="00496BB2" w:rsidP="008453FE">
      <w:pPr>
        <w:pStyle w:val="ListBullet"/>
        <w:rPr>
          <w:rFonts w:ascii="Times New Roman" w:hAnsi="Times New Roman" w:cs="Times New Roman"/>
        </w:rPr>
      </w:pPr>
      <w:r w:rsidRPr="002F5523">
        <w:rPr>
          <w:rFonts w:ascii="Times New Roman" w:hAnsi="Times New Roman" w:cs="Times New Roman"/>
        </w:rPr>
        <w:t xml:space="preserve">Individually </w:t>
      </w:r>
      <w:r w:rsidR="009B796E" w:rsidRPr="002F5523">
        <w:rPr>
          <w:rFonts w:ascii="Times New Roman" w:hAnsi="Times New Roman" w:cs="Times New Roman"/>
        </w:rPr>
        <w:t xml:space="preserve">selected and traveled to Florida in order to assist </w:t>
      </w:r>
      <w:r w:rsidR="00732FF2" w:rsidRPr="002F5523">
        <w:rPr>
          <w:rFonts w:ascii="Times New Roman" w:hAnsi="Times New Roman" w:cs="Times New Roman"/>
        </w:rPr>
        <w:t xml:space="preserve">a </w:t>
      </w:r>
      <w:r w:rsidR="00BD4B1D" w:rsidRPr="002F5523">
        <w:rPr>
          <w:rFonts w:ascii="Times New Roman" w:hAnsi="Times New Roman" w:cs="Times New Roman"/>
        </w:rPr>
        <w:t>group of P</w:t>
      </w:r>
      <w:r w:rsidR="0025644F" w:rsidRPr="002F5523">
        <w:rPr>
          <w:rFonts w:ascii="Times New Roman" w:hAnsi="Times New Roman" w:cs="Times New Roman"/>
        </w:rPr>
        <w:t>h</w:t>
      </w:r>
      <w:r w:rsidR="00BD4B1D" w:rsidRPr="002F5523">
        <w:rPr>
          <w:rFonts w:ascii="Times New Roman" w:hAnsi="Times New Roman" w:cs="Times New Roman"/>
        </w:rPr>
        <w:t>D Students improve</w:t>
      </w:r>
      <w:r w:rsidR="004F3B45" w:rsidRPr="002F5523">
        <w:rPr>
          <w:rFonts w:ascii="Times New Roman" w:hAnsi="Times New Roman" w:cs="Times New Roman"/>
        </w:rPr>
        <w:t xml:space="preserve">, </w:t>
      </w:r>
      <w:r w:rsidR="0025644F" w:rsidRPr="002F5523">
        <w:rPr>
          <w:rFonts w:ascii="Times New Roman" w:hAnsi="Times New Roman" w:cs="Times New Roman"/>
        </w:rPr>
        <w:t>refine</w:t>
      </w:r>
      <w:r w:rsidR="004F3B45" w:rsidRPr="002F5523">
        <w:rPr>
          <w:rFonts w:ascii="Times New Roman" w:hAnsi="Times New Roman" w:cs="Times New Roman"/>
        </w:rPr>
        <w:t xml:space="preserve">, and research their </w:t>
      </w:r>
      <w:r w:rsidR="0025644F" w:rsidRPr="002F5523">
        <w:rPr>
          <w:rFonts w:ascii="Times New Roman" w:hAnsi="Times New Roman" w:cs="Times New Roman"/>
        </w:rPr>
        <w:t>thesis and solution statements</w:t>
      </w:r>
      <w:r w:rsidR="00020305" w:rsidRPr="002F5523">
        <w:rPr>
          <w:rFonts w:ascii="Times New Roman" w:hAnsi="Times New Roman" w:cs="Times New Roman"/>
        </w:rPr>
        <w:t xml:space="preserve">. Specific focus areas included </w:t>
      </w:r>
      <w:r w:rsidR="00BD4B1D" w:rsidRPr="002F5523">
        <w:rPr>
          <w:rFonts w:ascii="Times New Roman" w:hAnsi="Times New Roman" w:cs="Times New Roman"/>
        </w:rPr>
        <w:t>“Mobile IoT blockchain devices and detecting attacks using Deep Learning</w:t>
      </w:r>
      <w:r w:rsidR="004F3B45" w:rsidRPr="002F5523">
        <w:rPr>
          <w:rFonts w:ascii="Times New Roman" w:hAnsi="Times New Roman" w:cs="Times New Roman"/>
        </w:rPr>
        <w:t>,</w:t>
      </w:r>
      <w:r w:rsidR="00BD4B1D" w:rsidRPr="002F5523">
        <w:rPr>
          <w:rFonts w:ascii="Times New Roman" w:hAnsi="Times New Roman" w:cs="Times New Roman"/>
        </w:rPr>
        <w:t xml:space="preserve">” </w:t>
      </w:r>
      <w:r w:rsidR="00020305" w:rsidRPr="002F5523">
        <w:rPr>
          <w:rFonts w:ascii="Times New Roman" w:hAnsi="Times New Roman" w:cs="Times New Roman"/>
        </w:rPr>
        <w:t xml:space="preserve">while </w:t>
      </w:r>
      <w:r w:rsidR="00EC5FDE" w:rsidRPr="002F5523">
        <w:rPr>
          <w:rFonts w:ascii="Times New Roman" w:hAnsi="Times New Roman" w:cs="Times New Roman"/>
        </w:rPr>
        <w:t>applying</w:t>
      </w:r>
      <w:r w:rsidR="00020305" w:rsidRPr="002F5523">
        <w:rPr>
          <w:rFonts w:ascii="Times New Roman" w:hAnsi="Times New Roman" w:cs="Times New Roman"/>
        </w:rPr>
        <w:t xml:space="preserve"> </w:t>
      </w:r>
      <w:r w:rsidR="00FC2040" w:rsidRPr="002F5523">
        <w:rPr>
          <w:rFonts w:ascii="Times New Roman" w:hAnsi="Times New Roman" w:cs="Times New Roman"/>
        </w:rPr>
        <w:t xml:space="preserve">Python </w:t>
      </w:r>
      <w:r w:rsidR="00BD4B1D" w:rsidRPr="002F5523">
        <w:rPr>
          <w:rFonts w:ascii="Times New Roman" w:hAnsi="Times New Roman" w:cs="Times New Roman"/>
        </w:rPr>
        <w:t>programing language</w:t>
      </w:r>
      <w:r w:rsidR="00FC2040" w:rsidRPr="002F5523">
        <w:rPr>
          <w:rFonts w:ascii="Times New Roman" w:hAnsi="Times New Roman" w:cs="Times New Roman"/>
        </w:rPr>
        <w:t xml:space="preserve">. </w:t>
      </w:r>
      <w:r w:rsidR="00BE0B11" w:rsidRPr="002F5523">
        <w:rPr>
          <w:rFonts w:ascii="Times New Roman" w:hAnsi="Times New Roman" w:cs="Times New Roman"/>
        </w:rPr>
        <w:t>This was an internship in Miami, FL for the summer of 2022</w:t>
      </w:r>
      <w:r w:rsidR="004F3B45" w:rsidRPr="002F5523">
        <w:rPr>
          <w:rFonts w:ascii="Times New Roman" w:hAnsi="Times New Roman" w:cs="Times New Roman"/>
        </w:rPr>
        <w:t xml:space="preserve"> which </w:t>
      </w:r>
      <w:r w:rsidR="00BE0B11" w:rsidRPr="002F5523">
        <w:rPr>
          <w:rFonts w:ascii="Times New Roman" w:hAnsi="Times New Roman" w:cs="Times New Roman"/>
        </w:rPr>
        <w:t>allowed me to focus on cybersecurity and defens</w:t>
      </w:r>
      <w:r w:rsidR="009B796E" w:rsidRPr="002F5523">
        <w:rPr>
          <w:rFonts w:ascii="Times New Roman" w:hAnsi="Times New Roman" w:cs="Times New Roman"/>
        </w:rPr>
        <w:t xml:space="preserve">ive </w:t>
      </w:r>
      <w:r w:rsidR="00BE0B11" w:rsidRPr="002F5523">
        <w:rPr>
          <w:rFonts w:ascii="Times New Roman" w:hAnsi="Times New Roman" w:cs="Times New Roman"/>
        </w:rPr>
        <w:t>network operation</w:t>
      </w:r>
      <w:r w:rsidR="00020305" w:rsidRPr="002F5523">
        <w:rPr>
          <w:rFonts w:ascii="Times New Roman" w:hAnsi="Times New Roman" w:cs="Times New Roman"/>
        </w:rPr>
        <w:t xml:space="preserve">s.  </w:t>
      </w:r>
      <w:r w:rsidR="00BE0B11" w:rsidRPr="002F5523">
        <w:rPr>
          <w:rFonts w:ascii="Times New Roman" w:hAnsi="Times New Roman" w:cs="Times New Roman"/>
        </w:rPr>
        <w:t xml:space="preserve">  </w:t>
      </w:r>
    </w:p>
    <w:p w14:paraId="1C3E1884" w14:textId="2F183128" w:rsidR="006270A9" w:rsidRPr="002F5523" w:rsidRDefault="00563F86">
      <w:pPr>
        <w:pStyle w:val="Heading2"/>
        <w:rPr>
          <w:rFonts w:ascii="Times New Roman" w:hAnsi="Times New Roman" w:cs="Times New Roman"/>
        </w:rPr>
      </w:pPr>
      <w:r w:rsidRPr="002F5523">
        <w:rPr>
          <w:rFonts w:ascii="Times New Roman" w:hAnsi="Times New Roman" w:cs="Times New Roman"/>
        </w:rPr>
        <w:t>Chick</w:t>
      </w:r>
      <w:r w:rsidR="00622340" w:rsidRPr="002F5523">
        <w:rPr>
          <w:rFonts w:ascii="Times New Roman" w:hAnsi="Times New Roman" w:cs="Times New Roman"/>
        </w:rPr>
        <w:t>-</w:t>
      </w:r>
      <w:r w:rsidRPr="002F5523">
        <w:rPr>
          <w:rFonts w:ascii="Times New Roman" w:hAnsi="Times New Roman" w:cs="Times New Roman"/>
        </w:rPr>
        <w:t>Fi</w:t>
      </w:r>
      <w:r w:rsidR="004F7146" w:rsidRPr="002F5523">
        <w:rPr>
          <w:rFonts w:ascii="Times New Roman" w:hAnsi="Times New Roman" w:cs="Times New Roman"/>
        </w:rPr>
        <w:t>l</w:t>
      </w:r>
      <w:r w:rsidR="00622340" w:rsidRPr="002F5523">
        <w:rPr>
          <w:rFonts w:ascii="Times New Roman" w:hAnsi="Times New Roman" w:cs="Times New Roman"/>
        </w:rPr>
        <w:t>-</w:t>
      </w:r>
      <w:r w:rsidRPr="002F5523">
        <w:rPr>
          <w:rFonts w:ascii="Times New Roman" w:hAnsi="Times New Roman" w:cs="Times New Roman"/>
        </w:rPr>
        <w:t xml:space="preserve">a </w:t>
      </w:r>
      <w:r w:rsidR="00E835E1" w:rsidRPr="002F5523">
        <w:rPr>
          <w:rFonts w:ascii="Times New Roman" w:hAnsi="Times New Roman" w:cs="Times New Roman"/>
        </w:rPr>
        <w:t xml:space="preserve">| </w:t>
      </w:r>
      <w:r w:rsidR="002161B9" w:rsidRPr="002F5523">
        <w:rPr>
          <w:rFonts w:ascii="Times New Roman" w:hAnsi="Times New Roman" w:cs="Times New Roman"/>
        </w:rPr>
        <w:t>Team-Leader</w:t>
      </w:r>
      <w:r w:rsidR="009D5933" w:rsidRPr="002F5523">
        <w:rPr>
          <w:rFonts w:ascii="Times New Roman" w:hAnsi="Times New Roman" w:cs="Times New Roman"/>
        </w:rPr>
        <w:t> |</w:t>
      </w:r>
      <w:r w:rsidR="00E835E1" w:rsidRPr="002F5523">
        <w:rPr>
          <w:rFonts w:ascii="Times New Roman" w:hAnsi="Times New Roman" w:cs="Times New Roman"/>
        </w:rPr>
        <w:t xml:space="preserve"> </w:t>
      </w:r>
      <w:r w:rsidRPr="002F5523">
        <w:rPr>
          <w:rFonts w:ascii="Times New Roman" w:hAnsi="Times New Roman" w:cs="Times New Roman"/>
        </w:rPr>
        <w:t xml:space="preserve">June 2019 </w:t>
      </w:r>
      <w:r w:rsidR="00E835E1" w:rsidRPr="002F5523">
        <w:rPr>
          <w:rFonts w:ascii="Times New Roman" w:hAnsi="Times New Roman" w:cs="Times New Roman"/>
        </w:rPr>
        <w:t>–</w:t>
      </w:r>
      <w:r w:rsidRPr="002F5523">
        <w:rPr>
          <w:rFonts w:ascii="Times New Roman" w:hAnsi="Times New Roman" w:cs="Times New Roman"/>
        </w:rPr>
        <w:t xml:space="preserve"> </w:t>
      </w:r>
      <w:r w:rsidR="00E835E1" w:rsidRPr="002F5523">
        <w:rPr>
          <w:rFonts w:ascii="Times New Roman" w:hAnsi="Times New Roman" w:cs="Times New Roman"/>
        </w:rPr>
        <w:t>december 2021</w:t>
      </w:r>
    </w:p>
    <w:p w14:paraId="7952C88E" w14:textId="65403333" w:rsidR="008C5E14" w:rsidRPr="003210C2" w:rsidRDefault="002161B9" w:rsidP="003210C2">
      <w:pPr>
        <w:pStyle w:val="ListBullet"/>
        <w:rPr>
          <w:rFonts w:ascii="Times New Roman" w:hAnsi="Times New Roman" w:cs="Times New Roman"/>
        </w:rPr>
      </w:pPr>
      <w:r w:rsidRPr="002F5523">
        <w:rPr>
          <w:rFonts w:ascii="Times New Roman" w:hAnsi="Times New Roman" w:cs="Times New Roman"/>
        </w:rPr>
        <w:t>Team-Leader</w:t>
      </w:r>
      <w:r w:rsidR="00846238" w:rsidRPr="002F5523">
        <w:rPr>
          <w:rFonts w:ascii="Times New Roman" w:hAnsi="Times New Roman" w:cs="Times New Roman"/>
        </w:rPr>
        <w:t xml:space="preserve">: </w:t>
      </w:r>
      <w:r w:rsidR="00582AAC" w:rsidRPr="002F5523">
        <w:rPr>
          <w:rFonts w:ascii="Times New Roman" w:hAnsi="Times New Roman" w:cs="Times New Roman"/>
        </w:rPr>
        <w:t>F</w:t>
      </w:r>
      <w:r w:rsidR="00846238" w:rsidRPr="002F5523">
        <w:rPr>
          <w:rFonts w:ascii="Times New Roman" w:hAnsi="Times New Roman" w:cs="Times New Roman"/>
        </w:rPr>
        <w:t>ast paced</w:t>
      </w:r>
      <w:r w:rsidR="006A6695" w:rsidRPr="002F5523">
        <w:rPr>
          <w:rFonts w:ascii="Times New Roman" w:hAnsi="Times New Roman" w:cs="Times New Roman"/>
        </w:rPr>
        <w:t xml:space="preserve"> environment, </w:t>
      </w:r>
      <w:r w:rsidR="00846238" w:rsidRPr="002F5523">
        <w:rPr>
          <w:rFonts w:ascii="Times New Roman" w:hAnsi="Times New Roman" w:cs="Times New Roman"/>
        </w:rPr>
        <w:t>require</w:t>
      </w:r>
      <w:r w:rsidR="00FE47FE" w:rsidRPr="002F5523">
        <w:rPr>
          <w:rFonts w:ascii="Times New Roman" w:hAnsi="Times New Roman" w:cs="Times New Roman"/>
        </w:rPr>
        <w:t>d</w:t>
      </w:r>
      <w:r w:rsidR="00846238" w:rsidRPr="002F5523">
        <w:rPr>
          <w:rFonts w:ascii="Times New Roman" w:hAnsi="Times New Roman" w:cs="Times New Roman"/>
        </w:rPr>
        <w:t xml:space="preserve"> focus and endurance to ensure </w:t>
      </w:r>
      <w:r w:rsidR="00582AAC" w:rsidRPr="002F5523">
        <w:rPr>
          <w:rFonts w:ascii="Times New Roman" w:hAnsi="Times New Roman" w:cs="Times New Roman"/>
        </w:rPr>
        <w:t xml:space="preserve">store </w:t>
      </w:r>
      <w:r w:rsidR="006A2CA4" w:rsidRPr="002F5523">
        <w:rPr>
          <w:rFonts w:ascii="Times New Roman" w:hAnsi="Times New Roman" w:cs="Times New Roman"/>
        </w:rPr>
        <w:t>functionality</w:t>
      </w:r>
      <w:r w:rsidR="00D55FFA" w:rsidRPr="002F5523">
        <w:rPr>
          <w:rFonts w:ascii="Times New Roman" w:hAnsi="Times New Roman" w:cs="Times New Roman"/>
        </w:rPr>
        <w:t>;</w:t>
      </w:r>
      <w:r w:rsidR="00E92B75" w:rsidRPr="002F5523">
        <w:rPr>
          <w:rFonts w:ascii="Times New Roman" w:hAnsi="Times New Roman" w:cs="Times New Roman"/>
        </w:rPr>
        <w:t xml:space="preserve"> </w:t>
      </w:r>
      <w:r w:rsidR="00496BB2" w:rsidRPr="002F5523">
        <w:rPr>
          <w:rFonts w:ascii="Times New Roman" w:hAnsi="Times New Roman" w:cs="Times New Roman"/>
        </w:rPr>
        <w:t>provided</w:t>
      </w:r>
      <w:r w:rsidR="00D55FFA" w:rsidRPr="002F5523">
        <w:rPr>
          <w:rFonts w:ascii="Times New Roman" w:hAnsi="Times New Roman" w:cs="Times New Roman"/>
        </w:rPr>
        <w:t xml:space="preserve"> oversight of the entire restaurant </w:t>
      </w:r>
      <w:r w:rsidR="00E92B75" w:rsidRPr="002F5523">
        <w:rPr>
          <w:rFonts w:ascii="Times New Roman" w:hAnsi="Times New Roman" w:cs="Times New Roman"/>
        </w:rPr>
        <w:t xml:space="preserve">functionality </w:t>
      </w:r>
      <w:r w:rsidR="00D55FFA" w:rsidRPr="002F5523">
        <w:rPr>
          <w:rFonts w:ascii="Times New Roman" w:hAnsi="Times New Roman" w:cs="Times New Roman"/>
        </w:rPr>
        <w:t>and processes</w:t>
      </w:r>
      <w:r w:rsidR="00FE47FE" w:rsidRPr="002F5523">
        <w:rPr>
          <w:rFonts w:ascii="Times New Roman" w:hAnsi="Times New Roman" w:cs="Times New Roman"/>
        </w:rPr>
        <w:t xml:space="preserve"> </w:t>
      </w:r>
      <w:r w:rsidR="00D55FFA" w:rsidRPr="002F5523">
        <w:rPr>
          <w:rFonts w:ascii="Times New Roman" w:hAnsi="Times New Roman" w:cs="Times New Roman"/>
        </w:rPr>
        <w:t xml:space="preserve">while minimizing and resolving customer complaints. </w:t>
      </w:r>
      <w:r w:rsidR="00BA77DA" w:rsidRPr="002F5523">
        <w:rPr>
          <w:rFonts w:ascii="Times New Roman" w:hAnsi="Times New Roman" w:cs="Times New Roman"/>
        </w:rPr>
        <w:t>Known as the “go-to” guy</w:t>
      </w:r>
      <w:r w:rsidR="00FE47FE" w:rsidRPr="002F5523">
        <w:rPr>
          <w:rFonts w:ascii="Times New Roman" w:hAnsi="Times New Roman" w:cs="Times New Roman"/>
        </w:rPr>
        <w:t xml:space="preserve"> for all restaurant operations, </w:t>
      </w:r>
      <w:r w:rsidR="00BA77DA" w:rsidRPr="002F5523">
        <w:rPr>
          <w:rFonts w:ascii="Times New Roman" w:hAnsi="Times New Roman" w:cs="Times New Roman"/>
        </w:rPr>
        <w:t>help</w:t>
      </w:r>
      <w:r w:rsidR="005768FF" w:rsidRPr="002F5523">
        <w:rPr>
          <w:rFonts w:ascii="Times New Roman" w:hAnsi="Times New Roman" w:cs="Times New Roman"/>
        </w:rPr>
        <w:t>ed</w:t>
      </w:r>
      <w:r w:rsidR="00BA77DA" w:rsidRPr="002F5523">
        <w:rPr>
          <w:rFonts w:ascii="Times New Roman" w:hAnsi="Times New Roman" w:cs="Times New Roman"/>
        </w:rPr>
        <w:t xml:space="preserve"> maintain positive morale even in times of stress</w:t>
      </w:r>
      <w:r w:rsidR="00A870D3" w:rsidRPr="002F5523">
        <w:rPr>
          <w:rFonts w:ascii="Times New Roman" w:hAnsi="Times New Roman" w:cs="Times New Roman"/>
        </w:rPr>
        <w:t xml:space="preserve"> and high customer volume.  </w:t>
      </w:r>
      <w:r w:rsidR="00BA77DA" w:rsidRPr="002F5523">
        <w:rPr>
          <w:rFonts w:ascii="Times New Roman" w:hAnsi="Times New Roman" w:cs="Times New Roman"/>
        </w:rPr>
        <w:t xml:space="preserve">  </w:t>
      </w:r>
    </w:p>
    <w:p w14:paraId="537A49D5" w14:textId="77777777" w:rsidR="00D550B7" w:rsidRPr="002F5523" w:rsidRDefault="00D550B7" w:rsidP="00D550B7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</w:rPr>
      </w:pPr>
    </w:p>
    <w:p w14:paraId="093BF374" w14:textId="77777777" w:rsidR="00D550B7" w:rsidRPr="002F5523" w:rsidRDefault="00D550B7" w:rsidP="00D550B7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</w:rPr>
      </w:pPr>
    </w:p>
    <w:sectPr w:rsidR="00D550B7" w:rsidRPr="002F5523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FD36D" w14:textId="77777777" w:rsidR="00FC7833" w:rsidRDefault="00FC7833">
      <w:pPr>
        <w:spacing w:after="0"/>
      </w:pPr>
      <w:r>
        <w:separator/>
      </w:r>
    </w:p>
  </w:endnote>
  <w:endnote w:type="continuationSeparator" w:id="0">
    <w:p w14:paraId="7BD46A00" w14:textId="77777777" w:rsidR="00FC7833" w:rsidRDefault="00FC78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2D53A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A77D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90BA9" w14:textId="77777777" w:rsidR="00FC7833" w:rsidRDefault="00FC7833">
      <w:pPr>
        <w:spacing w:after="0"/>
      </w:pPr>
      <w:r>
        <w:separator/>
      </w:r>
    </w:p>
  </w:footnote>
  <w:footnote w:type="continuationSeparator" w:id="0">
    <w:p w14:paraId="6E576090" w14:textId="77777777" w:rsidR="00FC7833" w:rsidRDefault="00FC78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0C37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6DB211C9"/>
    <w:multiLevelType w:val="hybridMultilevel"/>
    <w:tmpl w:val="1046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D9F1499"/>
    <w:multiLevelType w:val="hybridMultilevel"/>
    <w:tmpl w:val="E042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261766">
    <w:abstractNumId w:val="9"/>
  </w:num>
  <w:num w:numId="2" w16cid:durableId="623929475">
    <w:abstractNumId w:val="9"/>
    <w:lvlOverride w:ilvl="0">
      <w:startOverride w:val="1"/>
    </w:lvlOverride>
  </w:num>
  <w:num w:numId="3" w16cid:durableId="1239680851">
    <w:abstractNumId w:val="9"/>
    <w:lvlOverride w:ilvl="0">
      <w:startOverride w:val="1"/>
    </w:lvlOverride>
  </w:num>
  <w:num w:numId="4" w16cid:durableId="143815824">
    <w:abstractNumId w:val="9"/>
    <w:lvlOverride w:ilvl="0">
      <w:startOverride w:val="1"/>
    </w:lvlOverride>
  </w:num>
  <w:num w:numId="5" w16cid:durableId="926034408">
    <w:abstractNumId w:val="8"/>
  </w:num>
  <w:num w:numId="6" w16cid:durableId="2067557814">
    <w:abstractNumId w:val="7"/>
  </w:num>
  <w:num w:numId="7" w16cid:durableId="1453356632">
    <w:abstractNumId w:val="6"/>
  </w:num>
  <w:num w:numId="8" w16cid:durableId="2004314664">
    <w:abstractNumId w:val="5"/>
  </w:num>
  <w:num w:numId="9" w16cid:durableId="1378822254">
    <w:abstractNumId w:val="4"/>
  </w:num>
  <w:num w:numId="10" w16cid:durableId="1600597551">
    <w:abstractNumId w:val="3"/>
  </w:num>
  <w:num w:numId="11" w16cid:durableId="699818658">
    <w:abstractNumId w:val="2"/>
  </w:num>
  <w:num w:numId="12" w16cid:durableId="1591155558">
    <w:abstractNumId w:val="1"/>
  </w:num>
  <w:num w:numId="13" w16cid:durableId="108746232">
    <w:abstractNumId w:val="0"/>
  </w:num>
  <w:num w:numId="14" w16cid:durableId="2088266123">
    <w:abstractNumId w:val="13"/>
  </w:num>
  <w:num w:numId="15" w16cid:durableId="358706360">
    <w:abstractNumId w:val="16"/>
  </w:num>
  <w:num w:numId="16" w16cid:durableId="525363908">
    <w:abstractNumId w:val="12"/>
  </w:num>
  <w:num w:numId="17" w16cid:durableId="1164008687">
    <w:abstractNumId w:val="15"/>
  </w:num>
  <w:num w:numId="18" w16cid:durableId="1107433141">
    <w:abstractNumId w:val="10"/>
  </w:num>
  <w:num w:numId="19" w16cid:durableId="1849059838">
    <w:abstractNumId w:val="20"/>
  </w:num>
  <w:num w:numId="20" w16cid:durableId="862741491">
    <w:abstractNumId w:val="17"/>
  </w:num>
  <w:num w:numId="21" w16cid:durableId="503012388">
    <w:abstractNumId w:val="11"/>
  </w:num>
  <w:num w:numId="22" w16cid:durableId="1767575203">
    <w:abstractNumId w:val="14"/>
  </w:num>
  <w:num w:numId="23" w16cid:durableId="658264761">
    <w:abstractNumId w:val="18"/>
  </w:num>
  <w:num w:numId="24" w16cid:durableId="1029799160">
    <w:abstractNumId w:val="21"/>
  </w:num>
  <w:num w:numId="25" w16cid:durableId="16757201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1E8"/>
    <w:rsid w:val="00004CB3"/>
    <w:rsid w:val="00017A49"/>
    <w:rsid w:val="00020305"/>
    <w:rsid w:val="00035B6F"/>
    <w:rsid w:val="00051579"/>
    <w:rsid w:val="000531E1"/>
    <w:rsid w:val="00067B04"/>
    <w:rsid w:val="00076744"/>
    <w:rsid w:val="00080958"/>
    <w:rsid w:val="000934B7"/>
    <w:rsid w:val="000A4F59"/>
    <w:rsid w:val="000C6289"/>
    <w:rsid w:val="000D0E60"/>
    <w:rsid w:val="001039D4"/>
    <w:rsid w:val="00105FA9"/>
    <w:rsid w:val="00123ED7"/>
    <w:rsid w:val="00135058"/>
    <w:rsid w:val="0013534E"/>
    <w:rsid w:val="00141A4C"/>
    <w:rsid w:val="00152FF0"/>
    <w:rsid w:val="00165759"/>
    <w:rsid w:val="0017499E"/>
    <w:rsid w:val="00174AAE"/>
    <w:rsid w:val="00175D94"/>
    <w:rsid w:val="00183C05"/>
    <w:rsid w:val="0018457F"/>
    <w:rsid w:val="00194B7D"/>
    <w:rsid w:val="00196989"/>
    <w:rsid w:val="001A2F74"/>
    <w:rsid w:val="001B29CF"/>
    <w:rsid w:val="001B584B"/>
    <w:rsid w:val="00211A60"/>
    <w:rsid w:val="002161B9"/>
    <w:rsid w:val="00224A71"/>
    <w:rsid w:val="00240BED"/>
    <w:rsid w:val="002449C9"/>
    <w:rsid w:val="00245557"/>
    <w:rsid w:val="0025206F"/>
    <w:rsid w:val="00252105"/>
    <w:rsid w:val="0025644F"/>
    <w:rsid w:val="002568F6"/>
    <w:rsid w:val="00265EEC"/>
    <w:rsid w:val="00267DE0"/>
    <w:rsid w:val="0028220F"/>
    <w:rsid w:val="002A6908"/>
    <w:rsid w:val="002A7B02"/>
    <w:rsid w:val="002B24E5"/>
    <w:rsid w:val="002B4773"/>
    <w:rsid w:val="002C04D8"/>
    <w:rsid w:val="002C7AC3"/>
    <w:rsid w:val="002E471F"/>
    <w:rsid w:val="002F5523"/>
    <w:rsid w:val="00302B39"/>
    <w:rsid w:val="003210C2"/>
    <w:rsid w:val="00350446"/>
    <w:rsid w:val="00350F69"/>
    <w:rsid w:val="00352342"/>
    <w:rsid w:val="00356C14"/>
    <w:rsid w:val="003836C0"/>
    <w:rsid w:val="00391933"/>
    <w:rsid w:val="00397096"/>
    <w:rsid w:val="003A0D01"/>
    <w:rsid w:val="003B1BEE"/>
    <w:rsid w:val="003D1183"/>
    <w:rsid w:val="004009A6"/>
    <w:rsid w:val="004217EC"/>
    <w:rsid w:val="00441693"/>
    <w:rsid w:val="00457D42"/>
    <w:rsid w:val="00462225"/>
    <w:rsid w:val="00465544"/>
    <w:rsid w:val="00465DB6"/>
    <w:rsid w:val="00467B2F"/>
    <w:rsid w:val="00486E16"/>
    <w:rsid w:val="00491569"/>
    <w:rsid w:val="00496BB2"/>
    <w:rsid w:val="004970EC"/>
    <w:rsid w:val="004D055E"/>
    <w:rsid w:val="004D27AA"/>
    <w:rsid w:val="004D626F"/>
    <w:rsid w:val="004E3F47"/>
    <w:rsid w:val="004F3B45"/>
    <w:rsid w:val="004F449D"/>
    <w:rsid w:val="004F6218"/>
    <w:rsid w:val="004F6C90"/>
    <w:rsid w:val="004F7146"/>
    <w:rsid w:val="005030A4"/>
    <w:rsid w:val="0050459A"/>
    <w:rsid w:val="00505FAF"/>
    <w:rsid w:val="005079EE"/>
    <w:rsid w:val="00526D0A"/>
    <w:rsid w:val="00563B3F"/>
    <w:rsid w:val="00563F86"/>
    <w:rsid w:val="005768FF"/>
    <w:rsid w:val="005827DD"/>
    <w:rsid w:val="00582AAC"/>
    <w:rsid w:val="005967AB"/>
    <w:rsid w:val="005D7138"/>
    <w:rsid w:val="00603605"/>
    <w:rsid w:val="00617B26"/>
    <w:rsid w:val="00622340"/>
    <w:rsid w:val="00623EC9"/>
    <w:rsid w:val="006270A9"/>
    <w:rsid w:val="00651BB3"/>
    <w:rsid w:val="00652908"/>
    <w:rsid w:val="00660112"/>
    <w:rsid w:val="006718C6"/>
    <w:rsid w:val="00675956"/>
    <w:rsid w:val="00681034"/>
    <w:rsid w:val="006A0D87"/>
    <w:rsid w:val="006A2CA4"/>
    <w:rsid w:val="006A3CD6"/>
    <w:rsid w:val="006A6695"/>
    <w:rsid w:val="006B400A"/>
    <w:rsid w:val="006B6007"/>
    <w:rsid w:val="006D32EF"/>
    <w:rsid w:val="006E0776"/>
    <w:rsid w:val="006F0176"/>
    <w:rsid w:val="006F2616"/>
    <w:rsid w:val="00713734"/>
    <w:rsid w:val="00715EA8"/>
    <w:rsid w:val="00732FF2"/>
    <w:rsid w:val="0075023F"/>
    <w:rsid w:val="00751DB3"/>
    <w:rsid w:val="00756163"/>
    <w:rsid w:val="007715C4"/>
    <w:rsid w:val="007801B5"/>
    <w:rsid w:val="0078073B"/>
    <w:rsid w:val="00797B50"/>
    <w:rsid w:val="007B18D0"/>
    <w:rsid w:val="007C74ED"/>
    <w:rsid w:val="007F5296"/>
    <w:rsid w:val="00816216"/>
    <w:rsid w:val="008208DB"/>
    <w:rsid w:val="008272D6"/>
    <w:rsid w:val="008442EE"/>
    <w:rsid w:val="00844BB3"/>
    <w:rsid w:val="008453FE"/>
    <w:rsid w:val="00846238"/>
    <w:rsid w:val="00862913"/>
    <w:rsid w:val="00871699"/>
    <w:rsid w:val="00871852"/>
    <w:rsid w:val="008749F2"/>
    <w:rsid w:val="0087734B"/>
    <w:rsid w:val="00892912"/>
    <w:rsid w:val="008A2D3D"/>
    <w:rsid w:val="008A6746"/>
    <w:rsid w:val="008B179F"/>
    <w:rsid w:val="008C4810"/>
    <w:rsid w:val="008C51BC"/>
    <w:rsid w:val="008C5E14"/>
    <w:rsid w:val="008D1AFB"/>
    <w:rsid w:val="008D4084"/>
    <w:rsid w:val="008D47A4"/>
    <w:rsid w:val="008D5F6A"/>
    <w:rsid w:val="008F405F"/>
    <w:rsid w:val="008F4419"/>
    <w:rsid w:val="008F5CFC"/>
    <w:rsid w:val="009125EC"/>
    <w:rsid w:val="0092563F"/>
    <w:rsid w:val="00930792"/>
    <w:rsid w:val="00946218"/>
    <w:rsid w:val="00951DB5"/>
    <w:rsid w:val="009A3EE7"/>
    <w:rsid w:val="009B796E"/>
    <w:rsid w:val="009C11D3"/>
    <w:rsid w:val="009D0ABB"/>
    <w:rsid w:val="009D5933"/>
    <w:rsid w:val="009F28E5"/>
    <w:rsid w:val="00A02D89"/>
    <w:rsid w:val="00A25834"/>
    <w:rsid w:val="00A300B0"/>
    <w:rsid w:val="00A323B9"/>
    <w:rsid w:val="00A42BFE"/>
    <w:rsid w:val="00A525FF"/>
    <w:rsid w:val="00A6402B"/>
    <w:rsid w:val="00A67E36"/>
    <w:rsid w:val="00A81096"/>
    <w:rsid w:val="00A815A7"/>
    <w:rsid w:val="00A84884"/>
    <w:rsid w:val="00A870D3"/>
    <w:rsid w:val="00A92C17"/>
    <w:rsid w:val="00AB70F8"/>
    <w:rsid w:val="00AC4AC7"/>
    <w:rsid w:val="00AC6FFE"/>
    <w:rsid w:val="00AE7EBD"/>
    <w:rsid w:val="00AF47BE"/>
    <w:rsid w:val="00B174A6"/>
    <w:rsid w:val="00B359EC"/>
    <w:rsid w:val="00B3608E"/>
    <w:rsid w:val="00B449A7"/>
    <w:rsid w:val="00B535DE"/>
    <w:rsid w:val="00B60600"/>
    <w:rsid w:val="00B629C5"/>
    <w:rsid w:val="00B83144"/>
    <w:rsid w:val="00B832B0"/>
    <w:rsid w:val="00B83DDD"/>
    <w:rsid w:val="00B84E70"/>
    <w:rsid w:val="00B9273A"/>
    <w:rsid w:val="00B966F9"/>
    <w:rsid w:val="00BA0EAF"/>
    <w:rsid w:val="00BA606E"/>
    <w:rsid w:val="00BA77DA"/>
    <w:rsid w:val="00BB7A3B"/>
    <w:rsid w:val="00BD4B1D"/>
    <w:rsid w:val="00BD504A"/>
    <w:rsid w:val="00BD768D"/>
    <w:rsid w:val="00BD78C0"/>
    <w:rsid w:val="00BE0B11"/>
    <w:rsid w:val="00BE4C2C"/>
    <w:rsid w:val="00BE720B"/>
    <w:rsid w:val="00C010A1"/>
    <w:rsid w:val="00C113AC"/>
    <w:rsid w:val="00C13DDD"/>
    <w:rsid w:val="00C14FA7"/>
    <w:rsid w:val="00C20449"/>
    <w:rsid w:val="00C316C2"/>
    <w:rsid w:val="00C31FE5"/>
    <w:rsid w:val="00C46BE3"/>
    <w:rsid w:val="00C61F8E"/>
    <w:rsid w:val="00C64917"/>
    <w:rsid w:val="00C8441B"/>
    <w:rsid w:val="00C857B9"/>
    <w:rsid w:val="00C9528A"/>
    <w:rsid w:val="00CB165D"/>
    <w:rsid w:val="00CB758A"/>
    <w:rsid w:val="00CD7C6B"/>
    <w:rsid w:val="00CF3F1F"/>
    <w:rsid w:val="00CF7235"/>
    <w:rsid w:val="00D0767D"/>
    <w:rsid w:val="00D10DFE"/>
    <w:rsid w:val="00D13B57"/>
    <w:rsid w:val="00D20FD2"/>
    <w:rsid w:val="00D2128D"/>
    <w:rsid w:val="00D221DE"/>
    <w:rsid w:val="00D419ED"/>
    <w:rsid w:val="00D540BF"/>
    <w:rsid w:val="00D550B7"/>
    <w:rsid w:val="00D55FFA"/>
    <w:rsid w:val="00D64666"/>
    <w:rsid w:val="00D94423"/>
    <w:rsid w:val="00D96E0B"/>
    <w:rsid w:val="00DA3E67"/>
    <w:rsid w:val="00DD2700"/>
    <w:rsid w:val="00DE4C73"/>
    <w:rsid w:val="00DF5F55"/>
    <w:rsid w:val="00E06856"/>
    <w:rsid w:val="00E2111B"/>
    <w:rsid w:val="00E33F43"/>
    <w:rsid w:val="00E44275"/>
    <w:rsid w:val="00E45EE7"/>
    <w:rsid w:val="00E468AC"/>
    <w:rsid w:val="00E57C2E"/>
    <w:rsid w:val="00E64D2C"/>
    <w:rsid w:val="00E70828"/>
    <w:rsid w:val="00E74EB7"/>
    <w:rsid w:val="00E835E1"/>
    <w:rsid w:val="00E83E4B"/>
    <w:rsid w:val="00E92B75"/>
    <w:rsid w:val="00EB34EB"/>
    <w:rsid w:val="00EB3ACC"/>
    <w:rsid w:val="00EC5FDE"/>
    <w:rsid w:val="00ED0686"/>
    <w:rsid w:val="00EE23AA"/>
    <w:rsid w:val="00EE736B"/>
    <w:rsid w:val="00EF51E8"/>
    <w:rsid w:val="00F00B20"/>
    <w:rsid w:val="00F00CDB"/>
    <w:rsid w:val="00F12CDD"/>
    <w:rsid w:val="00F16587"/>
    <w:rsid w:val="00F24AA8"/>
    <w:rsid w:val="00F2690E"/>
    <w:rsid w:val="00F33700"/>
    <w:rsid w:val="00F359BE"/>
    <w:rsid w:val="00F45061"/>
    <w:rsid w:val="00F53539"/>
    <w:rsid w:val="00F62659"/>
    <w:rsid w:val="00F702FB"/>
    <w:rsid w:val="00F81BE2"/>
    <w:rsid w:val="00F95C9F"/>
    <w:rsid w:val="00FA445D"/>
    <w:rsid w:val="00FC2040"/>
    <w:rsid w:val="00FC44C4"/>
    <w:rsid w:val="00FC7833"/>
    <w:rsid w:val="00FD4907"/>
    <w:rsid w:val="00FE47FE"/>
    <w:rsid w:val="00F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2778F"/>
  <w15:chartTrackingRefBased/>
  <w15:docId w15:val="{6D33FA7E-CD3C-4BD9-95BC-9063914E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6222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B2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ale002@od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s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033C70C229C4F0E8C5155BAAB867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E6E79-5239-4F4C-9365-42846F5110BB}"/>
      </w:docPartPr>
      <w:docPartBody>
        <w:p w:rsidR="00881905" w:rsidRDefault="00860A08">
          <w:pPr>
            <w:pStyle w:val="8033C70C229C4F0E8C5155BAAB867A2A"/>
          </w:pPr>
          <w:r>
            <w:t>Objective</w:t>
          </w:r>
        </w:p>
      </w:docPartBody>
    </w:docPart>
    <w:docPart>
      <w:docPartPr>
        <w:name w:val="3752B05BC14641E3BC07A6E6E56DE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D9512-05D5-49F8-81C8-B45BA8A45D5A}"/>
      </w:docPartPr>
      <w:docPartBody>
        <w:p w:rsidR="00881905" w:rsidRDefault="00860A08">
          <w:pPr>
            <w:pStyle w:val="3752B05BC14641E3BC07A6E6E56DE0A9"/>
          </w:pPr>
          <w:r>
            <w:t>Communication</w:t>
          </w:r>
        </w:p>
      </w:docPartBody>
    </w:docPart>
    <w:docPart>
      <w:docPartPr>
        <w:name w:val="2CF1CAB0B08A4DA7832AE1D46C89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A13AA-3AA3-42EB-96B5-581D3D002A04}"/>
      </w:docPartPr>
      <w:docPartBody>
        <w:p w:rsidR="00881905" w:rsidRDefault="00860A08">
          <w:pPr>
            <w:pStyle w:val="2CF1CAB0B08A4DA7832AE1D46C897721"/>
          </w:pPr>
          <w:r>
            <w:t>Leadership</w:t>
          </w:r>
        </w:p>
      </w:docPartBody>
    </w:docPart>
    <w:docPart>
      <w:docPartPr>
        <w:name w:val="CE7019AFEAFF40889A3A1B2049119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40BC0-43C8-411C-AFBB-06B2425119A0}"/>
      </w:docPartPr>
      <w:docPartBody>
        <w:p w:rsidR="00881905" w:rsidRDefault="00860A08">
          <w:pPr>
            <w:pStyle w:val="CE7019AFEAFF40889A3A1B2049119219"/>
          </w:pPr>
          <w:r>
            <w:t>Experience</w:t>
          </w:r>
        </w:p>
      </w:docPartBody>
    </w:docPart>
    <w:docPart>
      <w:docPartPr>
        <w:name w:val="CFC54FC6AD6441DFA5E378A96BB7E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E965D-9A1A-43AB-9CB3-6D5C4140D6E4}"/>
      </w:docPartPr>
      <w:docPartBody>
        <w:p w:rsidR="00F81F10" w:rsidRDefault="004B4419" w:rsidP="004B4419">
          <w:pPr>
            <w:pStyle w:val="CFC54FC6AD6441DFA5E378A96BB7E28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A08"/>
    <w:rsid w:val="00135058"/>
    <w:rsid w:val="0018457F"/>
    <w:rsid w:val="001D59D9"/>
    <w:rsid w:val="00246155"/>
    <w:rsid w:val="00267DE0"/>
    <w:rsid w:val="00344A05"/>
    <w:rsid w:val="003511D4"/>
    <w:rsid w:val="003A788D"/>
    <w:rsid w:val="00457D42"/>
    <w:rsid w:val="00494285"/>
    <w:rsid w:val="004A7A21"/>
    <w:rsid w:val="004B4419"/>
    <w:rsid w:val="004D1FE5"/>
    <w:rsid w:val="00510689"/>
    <w:rsid w:val="00642E16"/>
    <w:rsid w:val="00756813"/>
    <w:rsid w:val="007A3452"/>
    <w:rsid w:val="00860A08"/>
    <w:rsid w:val="00881905"/>
    <w:rsid w:val="008B7F99"/>
    <w:rsid w:val="008E4005"/>
    <w:rsid w:val="0092563F"/>
    <w:rsid w:val="00AE4A71"/>
    <w:rsid w:val="00BE27D5"/>
    <w:rsid w:val="00BF169A"/>
    <w:rsid w:val="00C26647"/>
    <w:rsid w:val="00CD3CAC"/>
    <w:rsid w:val="00E64A09"/>
    <w:rsid w:val="00E81F59"/>
    <w:rsid w:val="00EE736B"/>
    <w:rsid w:val="00F81F10"/>
    <w:rsid w:val="00FC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33C70C229C4F0E8C5155BAAB867A2A">
    <w:name w:val="8033C70C229C4F0E8C5155BAAB867A2A"/>
  </w:style>
  <w:style w:type="paragraph" w:customStyle="1" w:styleId="3752B05BC14641E3BC07A6E6E56DE0A9">
    <w:name w:val="3752B05BC14641E3BC07A6E6E56DE0A9"/>
  </w:style>
  <w:style w:type="paragraph" w:customStyle="1" w:styleId="2CF1CAB0B08A4DA7832AE1D46C897721">
    <w:name w:val="2CF1CAB0B08A4DA7832AE1D46C897721"/>
  </w:style>
  <w:style w:type="paragraph" w:customStyle="1" w:styleId="CE7019AFEAFF40889A3A1B2049119219">
    <w:name w:val="CE7019AFEAFF40889A3A1B2049119219"/>
  </w:style>
  <w:style w:type="paragraph" w:customStyle="1" w:styleId="CFC54FC6AD6441DFA5E378A96BB7E283">
    <w:name w:val="CFC54FC6AD6441DFA5E378A96BB7E283"/>
    <w:rsid w:val="004B4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F9CC3-486D-4A50-9875-4788A575D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 Saleh</dc:creator>
  <cp:keywords/>
  <cp:lastModifiedBy>Ray Saleh</cp:lastModifiedBy>
  <cp:revision>3</cp:revision>
  <dcterms:created xsi:type="dcterms:W3CDTF">2025-01-21T16:55:00Z</dcterms:created>
  <dcterms:modified xsi:type="dcterms:W3CDTF">2025-01-21T16:55:00Z</dcterms:modified>
  <cp:version/>
</cp:coreProperties>
</file>